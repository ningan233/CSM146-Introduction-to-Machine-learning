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(a)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2987040" cy="20269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Pclass: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The first class has the highest survival rate. Then the second class. And the third class has the lowest survival rate.</w:t>
      </w:r>
    </w:p>
    <w:p/>
    <w:p/>
    <w:p/>
    <w:p/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167640</wp:posOffset>
            </wp:positionV>
            <wp:extent cx="2987040" cy="202692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Females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survival rate is higher than males.</w:t>
      </w:r>
    </w:p>
    <w:p/>
    <w:p/>
    <w:p/>
    <w:p/>
    <w:p/>
    <w:p/>
    <w:p/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149225</wp:posOffset>
            </wp:positionV>
            <wp:extent cx="2987040" cy="202692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 whose age is around 20-50 has lowest survival rate. People under 10 are more likely to survive.</w:t>
      </w:r>
    </w:p>
    <w:p/>
    <w:p/>
    <w:p/>
    <w:p/>
    <w:p/>
    <w:p/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61595</wp:posOffset>
            </wp:positionV>
            <wp:extent cx="2987040" cy="202692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SibSip: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 who traveled with at least 1 sibling or spouse have higher survival rate than those who traveled alone.</w:t>
      </w:r>
    </w:p>
    <w:p/>
    <w:p/>
    <w:p/>
    <w:p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39370</wp:posOffset>
            </wp:positionV>
            <wp:extent cx="2987040" cy="202692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Parch: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 who traveled with at least one parent or child are more likely to survive than those who traveled alone.</w:t>
      </w:r>
    </w:p>
    <w:p/>
    <w:p/>
    <w:p/>
    <w:p/>
    <w:p/>
    <w:p/>
    <w:p/>
    <w:p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15240</wp:posOffset>
            </wp:positionV>
            <wp:extent cx="2987040" cy="202692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 who paid more for fare have a higher survival rate.</w:t>
      </w:r>
    </w:p>
    <w:p/>
    <w:p/>
    <w:p/>
    <w:p/>
    <w:p/>
    <w:p/>
    <w:p/>
    <w:p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167005</wp:posOffset>
            </wp:positionV>
            <wp:extent cx="2987040" cy="202692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Embarked: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 embarking from Cherbourg have higher survival rate than embarking from other places.</w:t>
      </w:r>
    </w:p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training error of this Decision Tree Classifier is 0.014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training error (n_neighbors=3): 0.167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training error (n_neighbors=5): 0.201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training error (n_neighbors=7): 0.240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Training error and testing error for MajorityVoteClassifier are: 0.404, 0.407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Training error and testing error for RandomClassifier is: 0.489, 0.487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Training error and testing error for DecisionTreeClassifier is: 0.012, 0.241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Training error and testing error for KNeighborsClassifier is: 0.212, 0.315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(f)</w:t>
      </w:r>
    </w:p>
    <w:p>
      <w:r>
        <w:drawing>
          <wp:inline distT="0" distB="0" distL="114300" distR="114300">
            <wp:extent cx="3717925" cy="2738755"/>
            <wp:effectExtent l="0" t="0" r="63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273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 first when k is bigger, validation error decreases. But later on we can observe overfitting, that is, when k is still getting bigger, validation error will increase. The best k is 7. The validation error for K=7 is 0.290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(g)</w:t>
      </w:r>
    </w:p>
    <w:p>
      <w:r>
        <w:drawing>
          <wp:inline distT="0" distB="0" distL="114300" distR="114300">
            <wp:extent cx="3702685" cy="272796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The best depth limit is 6. When the tree gets deeper, training error always decreases, but testing error will first decrease and then increase due to overfitting.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(h)</w:t>
      </w:r>
      <w:bookmarkStart w:id="0" w:name="_GoBack"/>
      <w:bookmarkEnd w:id="0"/>
    </w:p>
    <w:p>
      <w:r>
        <w:drawing>
          <wp:inline distT="0" distB="0" distL="114300" distR="114300">
            <wp:extent cx="3909060" cy="2762885"/>
            <wp:effectExtent l="0" t="0" r="762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91D87"/>
    <w:rsid w:val="6D535020"/>
    <w:rsid w:val="7F49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ga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2018-10-28T18:25:00Z</dcterms:created>
  <dc:creator>瞳</dc:creator>
  <cp:lastModifiedBy>瞳</cp:lastModifiedBy>
  <dcterms:modified xsi:type="dcterms:W3CDTF">2018-10-28T22:02:11Z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